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EF3028" w14:textId="1BF2A24B" w:rsidR="00080C97" w:rsidRDefault="00A12928" w:rsidP="00DD1468">
      <w:pPr>
        <w:pStyle w:val="NoSpacing"/>
        <w:spacing w:line="240" w:lineRule="auto"/>
      </w:pPr>
      <w:r>
        <w:t>Elijah Martin</w:t>
      </w:r>
    </w:p>
    <w:p w14:paraId="13172E4C" w14:textId="1C31DD64" w:rsidR="00080C97" w:rsidRDefault="00A12928" w:rsidP="00DD1468">
      <w:pPr>
        <w:pStyle w:val="NoSpacing"/>
        <w:spacing w:line="240" w:lineRule="auto"/>
      </w:pPr>
      <w:r w:rsidRPr="00A12928">
        <w:t>Bill Hawkins</w:t>
      </w:r>
    </w:p>
    <w:p w14:paraId="7B57E330" w14:textId="7D1943A2" w:rsidR="00080C97" w:rsidRDefault="00A12928" w:rsidP="00DD1468">
      <w:pPr>
        <w:pStyle w:val="NoSpacing"/>
        <w:spacing w:line="240" w:lineRule="auto"/>
      </w:pPr>
      <w:r w:rsidRPr="00A12928">
        <w:t>ENEE459V</w:t>
      </w:r>
    </w:p>
    <w:p w14:paraId="75B39083" w14:textId="35ABD66D" w:rsidR="007D4B2F" w:rsidRDefault="00A1514C" w:rsidP="00DD1468">
      <w:pPr>
        <w:pStyle w:val="NoSpacing"/>
        <w:spacing w:line="240" w:lineRule="auto"/>
      </w:pPr>
      <w:r>
        <w:t>5</w:t>
      </w:r>
      <w:r w:rsidR="00A12928">
        <w:t>/</w:t>
      </w:r>
      <w:r>
        <w:t>17</w:t>
      </w:r>
      <w:r w:rsidR="00A12928">
        <w:t>/24</w:t>
      </w:r>
    </w:p>
    <w:p w14:paraId="4EF9CC68" w14:textId="51CF9627" w:rsidR="00D65883" w:rsidRPr="00DD1468" w:rsidRDefault="007B636C" w:rsidP="00DD1468">
      <w:pPr>
        <w:pStyle w:val="Title"/>
        <w:spacing w:line="240" w:lineRule="auto"/>
        <w:rPr>
          <w:b/>
          <w:bCs/>
        </w:rPr>
      </w:pPr>
      <w:r w:rsidRPr="00FC0FF3">
        <w:rPr>
          <w:noProof/>
        </w:rPr>
        <w:drawing>
          <wp:anchor distT="0" distB="0" distL="114300" distR="114300" simplePos="0" relativeHeight="251658240" behindDoc="1" locked="0" layoutInCell="1" allowOverlap="1" wp14:anchorId="58C3F88A" wp14:editId="5514EBDA">
            <wp:simplePos x="0" y="0"/>
            <wp:positionH relativeFrom="column">
              <wp:posOffset>228600</wp:posOffset>
            </wp:positionH>
            <wp:positionV relativeFrom="paragraph">
              <wp:posOffset>175260</wp:posOffset>
            </wp:positionV>
            <wp:extent cx="883920" cy="763270"/>
            <wp:effectExtent l="76200" t="76200" r="125730" b="132080"/>
            <wp:wrapTight wrapText="bothSides">
              <wp:wrapPolygon edited="0">
                <wp:start x="-931" y="-2156"/>
                <wp:lineTo x="-1862" y="-1617"/>
                <wp:lineTo x="-1862" y="22642"/>
                <wp:lineTo x="-931" y="24799"/>
                <wp:lineTo x="23276" y="24799"/>
                <wp:lineTo x="23276" y="24260"/>
                <wp:lineTo x="24207" y="16173"/>
                <wp:lineTo x="24207" y="7008"/>
                <wp:lineTo x="23276" y="-1078"/>
                <wp:lineTo x="23276" y="-2156"/>
                <wp:lineTo x="-931" y="-2156"/>
              </wp:wrapPolygon>
            </wp:wrapTight>
            <wp:docPr id="1867577568" name="Picture 1" descr="STM32 Robot rover wiring setu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42347" name="Picture 1" descr="STM32 Robot rover wiring setup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763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928" w:rsidRPr="00DD1468">
        <w:rPr>
          <w:b/>
          <w:bCs/>
        </w:rPr>
        <w:t>Project Plan</w:t>
      </w:r>
      <w:r w:rsidR="0036303D">
        <w:rPr>
          <w:b/>
          <w:bCs/>
        </w:rPr>
        <w:t>9</w:t>
      </w:r>
      <w:r w:rsidR="00FB5513">
        <w:rPr>
          <w:b/>
          <w:bCs/>
        </w:rPr>
        <w:t xml:space="preserve">, Wi-Fi </w:t>
      </w:r>
      <w:r w:rsidR="00866DEB">
        <w:rPr>
          <w:b/>
          <w:bCs/>
        </w:rPr>
        <w:t>C</w:t>
      </w:r>
      <w:r w:rsidR="00FB5513">
        <w:rPr>
          <w:b/>
          <w:bCs/>
        </w:rPr>
        <w:t>ontrolled Rover</w:t>
      </w:r>
      <w:r w:rsidR="008F566F">
        <w:rPr>
          <w:b/>
          <w:bCs/>
        </w:rPr>
        <w:t xml:space="preserve"> Manuel</w:t>
      </w:r>
    </w:p>
    <w:p w14:paraId="50EC2AB2" w14:textId="5CC1D7E5" w:rsidR="00D65883" w:rsidRDefault="00C24783" w:rsidP="00607AFB">
      <w:pPr>
        <w:spacing w:line="240" w:lineRule="auto"/>
        <w:ind w:firstLine="360"/>
      </w:pPr>
      <w:r w:rsidRPr="00306880">
        <w:rPr>
          <w:b/>
          <w:bCs/>
        </w:rPr>
        <w:t>Description:</w:t>
      </w:r>
      <w:r w:rsidR="00D65883">
        <w:t xml:space="preserve">  </w:t>
      </w:r>
      <w:r w:rsidR="00375E69">
        <w:t>This document includes instructions for assembly and usage to</w:t>
      </w:r>
      <w:r w:rsidR="00D65883">
        <w:t xml:space="preserve"> create a remote-controlled rover using the B-L475_IOT01A1 microprocessor board</w:t>
      </w:r>
      <w:r w:rsidR="00560302">
        <w:t>, a robot chassis</w:t>
      </w:r>
      <w:r w:rsidR="00D65883">
        <w:t>,</w:t>
      </w:r>
      <w:r w:rsidR="00E148F7">
        <w:t xml:space="preserve"> a DC motor controller,</w:t>
      </w:r>
      <w:r w:rsidR="00D65883">
        <w:t xml:space="preserve"> </w:t>
      </w:r>
      <w:r w:rsidR="00C20535">
        <w:t>and</w:t>
      </w:r>
      <w:r w:rsidR="00D65883">
        <w:t xml:space="preserve"> a </w:t>
      </w:r>
      <w:r w:rsidR="00C730FF">
        <w:t>Wi-Fi</w:t>
      </w:r>
      <w:r w:rsidR="002742BE">
        <w:t xml:space="preserve"> HTTP</w:t>
      </w:r>
      <w:r w:rsidR="00C730FF">
        <w:t xml:space="preserve"> </w:t>
      </w:r>
      <w:r w:rsidR="00D65883">
        <w:t>interface for control</w:t>
      </w:r>
      <w:r w:rsidR="00BC3A9E">
        <w:t>.</w:t>
      </w:r>
    </w:p>
    <w:p w14:paraId="125EE704" w14:textId="3FAB11F1" w:rsidR="00FA1FFD" w:rsidRDefault="00FA1FFD" w:rsidP="00C4619C">
      <w:pPr>
        <w:spacing w:line="240" w:lineRule="auto"/>
      </w:pPr>
    </w:p>
    <w:p w14:paraId="653DF3C9" w14:textId="77777777" w:rsidR="00A1514C" w:rsidRDefault="00306880" w:rsidP="00607AFB">
      <w:pPr>
        <w:spacing w:line="240" w:lineRule="auto"/>
        <w:ind w:firstLine="360"/>
      </w:pPr>
      <w:r w:rsidRPr="00306880">
        <w:rPr>
          <w:b/>
          <w:bCs/>
        </w:rPr>
        <w:t>H</w:t>
      </w:r>
      <w:r w:rsidR="00C041A3" w:rsidRPr="00306880">
        <w:rPr>
          <w:b/>
          <w:bCs/>
        </w:rPr>
        <w:t>ardware</w:t>
      </w:r>
      <w:r w:rsidR="00A1514C">
        <w:rPr>
          <w:b/>
          <w:bCs/>
        </w:rPr>
        <w:t xml:space="preserve"> Needed</w:t>
      </w:r>
      <w:r w:rsidR="00D65883" w:rsidRPr="00306880">
        <w:rPr>
          <w:b/>
          <w:bCs/>
        </w:rPr>
        <w:t>:</w:t>
      </w:r>
      <w:r w:rsidR="00D65883">
        <w:t xml:space="preserve"> </w:t>
      </w:r>
    </w:p>
    <w:p w14:paraId="61A4AC98" w14:textId="1560C387" w:rsidR="00A1514C" w:rsidRDefault="00D65883" w:rsidP="00C84A85">
      <w:pPr>
        <w:pStyle w:val="ListParagraph"/>
        <w:numPr>
          <w:ilvl w:val="0"/>
          <w:numId w:val="19"/>
        </w:numPr>
        <w:spacing w:line="240" w:lineRule="auto"/>
      </w:pPr>
      <w:r>
        <w:t>B-L475_IOT01A1 microprocessor board</w:t>
      </w:r>
    </w:p>
    <w:p w14:paraId="521C5AE5" w14:textId="3A1E7404" w:rsidR="00A1514C" w:rsidRDefault="00D65883" w:rsidP="00C84A85">
      <w:pPr>
        <w:pStyle w:val="ListParagraph"/>
        <w:numPr>
          <w:ilvl w:val="0"/>
          <w:numId w:val="19"/>
        </w:numPr>
        <w:spacing w:line="240" w:lineRule="auto"/>
      </w:pPr>
      <w:r>
        <w:t xml:space="preserve">L298N </w:t>
      </w:r>
      <w:r w:rsidR="00592EB1">
        <w:t xml:space="preserve">DC </w:t>
      </w:r>
      <w:r>
        <w:t>motor</w:t>
      </w:r>
      <w:r w:rsidR="00F03581">
        <w:t>-</w:t>
      </w:r>
      <w:r>
        <w:t>controller</w:t>
      </w:r>
      <w:r w:rsidR="00F03581">
        <w:t>/voltage-regulator</w:t>
      </w:r>
      <w:r w:rsidR="00496C1B">
        <w:t xml:space="preserve"> </w:t>
      </w:r>
    </w:p>
    <w:p w14:paraId="0BEAA3AE" w14:textId="1E672D60" w:rsidR="00A1514C" w:rsidRDefault="00A1514C" w:rsidP="00C84A85">
      <w:pPr>
        <w:pStyle w:val="ListParagraph"/>
        <w:numPr>
          <w:ilvl w:val="0"/>
          <w:numId w:val="19"/>
        </w:numPr>
        <w:spacing w:line="240" w:lineRule="auto"/>
      </w:pPr>
      <w:r>
        <w:t>T</w:t>
      </w:r>
      <w:r w:rsidR="00560302">
        <w:t>ank</w:t>
      </w:r>
      <w:r>
        <w:t>/Robot</w:t>
      </w:r>
      <w:r w:rsidR="00560302">
        <w:t xml:space="preserve"> </w:t>
      </w:r>
      <w:r>
        <w:t>C</w:t>
      </w:r>
      <w:r w:rsidR="00D65883">
        <w:t xml:space="preserve">hassis </w:t>
      </w:r>
      <w:r w:rsidR="00496C1B">
        <w:t xml:space="preserve">with </w:t>
      </w:r>
      <w:r w:rsidR="00592EB1">
        <w:t xml:space="preserve">two </w:t>
      </w:r>
      <w:r w:rsidR="00496C1B">
        <w:t>DC motors</w:t>
      </w:r>
      <w:r w:rsidR="00D65883">
        <w:t xml:space="preserve"> for the rover</w:t>
      </w:r>
    </w:p>
    <w:p w14:paraId="4A20767A" w14:textId="17661A19" w:rsidR="00607AFB" w:rsidRDefault="00191826" w:rsidP="00C84A85">
      <w:pPr>
        <w:pStyle w:val="ListParagraph"/>
        <w:numPr>
          <w:ilvl w:val="0"/>
          <w:numId w:val="19"/>
        </w:numPr>
        <w:spacing w:line="240" w:lineRule="auto"/>
      </w:pPr>
      <w:r>
        <w:t>P</w:t>
      </w:r>
      <w:r w:rsidR="00496C1B">
        <w:t xml:space="preserve">ower </w:t>
      </w:r>
      <w:r>
        <w:t>S</w:t>
      </w:r>
      <w:r w:rsidR="00496C1B">
        <w:t>upply</w:t>
      </w:r>
      <w:r w:rsidR="00C50F01">
        <w:t xml:space="preserve"> (</w:t>
      </w:r>
      <w:r w:rsidR="0014183A">
        <w:t xml:space="preserve">two </w:t>
      </w:r>
      <w:r w:rsidR="00CA5E19">
        <w:t xml:space="preserve">18650 </w:t>
      </w:r>
      <w:r w:rsidR="00C50F01">
        <w:t>batteries</w:t>
      </w:r>
      <w:r>
        <w:t xml:space="preserve"> wired in series</w:t>
      </w:r>
      <w:r w:rsidR="00C50F01">
        <w:t>)</w:t>
      </w:r>
      <w:r w:rsidR="00607AFB">
        <w:t xml:space="preserve"> </w:t>
      </w:r>
    </w:p>
    <w:p w14:paraId="66CC93CC" w14:textId="4C3855AD" w:rsidR="00C84A85" w:rsidRDefault="00C84A85" w:rsidP="00C84A85">
      <w:pPr>
        <w:pStyle w:val="ListParagraph"/>
        <w:numPr>
          <w:ilvl w:val="0"/>
          <w:numId w:val="19"/>
        </w:numPr>
        <w:spacing w:line="240" w:lineRule="auto"/>
      </w:pPr>
      <w:r>
        <w:t>Wires, and or breadboard jumper wires</w:t>
      </w:r>
    </w:p>
    <w:p w14:paraId="5B027419" w14:textId="77777777" w:rsidR="00375E69" w:rsidRDefault="00375E69" w:rsidP="00607AFB">
      <w:pPr>
        <w:spacing w:line="240" w:lineRule="auto"/>
        <w:ind w:firstLine="360"/>
        <w:rPr>
          <w:b/>
          <w:bCs/>
        </w:rPr>
      </w:pPr>
    </w:p>
    <w:p w14:paraId="1183C7AF" w14:textId="797A119C" w:rsidR="00375E69" w:rsidRDefault="00375E69" w:rsidP="00607AFB">
      <w:pPr>
        <w:spacing w:line="240" w:lineRule="auto"/>
        <w:ind w:firstLine="360"/>
        <w:rPr>
          <w:b/>
          <w:bCs/>
        </w:rPr>
      </w:pPr>
      <w:r w:rsidRPr="00375E69">
        <w:rPr>
          <w:b/>
          <w:bCs/>
        </w:rPr>
        <w:t>Wiring Diagram:</w:t>
      </w:r>
      <w:r>
        <w:rPr>
          <w:b/>
          <w:bCs/>
        </w:rPr>
        <w:t xml:space="preserve"> </w:t>
      </w:r>
    </w:p>
    <w:p w14:paraId="6A01A8A2" w14:textId="5091FEAD" w:rsidR="00FC0FF3" w:rsidRDefault="00375E69" w:rsidP="00FC0FF3">
      <w:pPr>
        <w:spacing w:line="240" w:lineRule="auto"/>
        <w:ind w:firstLine="0"/>
      </w:pPr>
      <w:r>
        <w:rPr>
          <w:b/>
          <w:bCs/>
        </w:rPr>
        <w:t xml:space="preserve">Note: </w:t>
      </w:r>
      <w:r w:rsidR="00BC3A9E" w:rsidRPr="00BC3A9E">
        <w:t>I used an</w:t>
      </w:r>
      <w:r w:rsidR="00BC3A9E">
        <w:rPr>
          <w:b/>
          <w:bCs/>
        </w:rPr>
        <w:t xml:space="preserve"> </w:t>
      </w:r>
      <w:r w:rsidRPr="00375E69">
        <w:t>Arduino</w:t>
      </w:r>
      <w:r>
        <w:t xml:space="preserve"> UNO </w:t>
      </w:r>
      <w:r w:rsidR="0070267F" w:rsidRPr="0070267F">
        <w:rPr>
          <w:noProof/>
        </w:rPr>
        <w:t xml:space="preserve"> </w:t>
      </w:r>
      <w:r w:rsidR="0070267F" w:rsidRPr="0070267F">
        <w:t xml:space="preserve"> </w:t>
      </w:r>
      <w:r w:rsidR="009A7A01">
        <w:t xml:space="preserve">in my diagram </w:t>
      </w:r>
      <w:r>
        <w:t>as a stand in for the</w:t>
      </w:r>
      <w:r w:rsidR="00BC3A9E">
        <w:t xml:space="preserve"> Arduino headers</w:t>
      </w:r>
      <w:r>
        <w:t xml:space="preserve"> </w:t>
      </w:r>
      <w:r w:rsidR="00BC3A9E">
        <w:t xml:space="preserve">on the </w:t>
      </w:r>
      <w:r w:rsidR="00FC0FF3">
        <w:t xml:space="preserve"> </w:t>
      </w:r>
    </w:p>
    <w:p w14:paraId="60159A7E" w14:textId="4A2D5286" w:rsidR="00375E69" w:rsidRDefault="00375E69" w:rsidP="007B636C">
      <w:pPr>
        <w:spacing w:line="240" w:lineRule="auto"/>
        <w:ind w:firstLine="0"/>
        <w:rPr>
          <w:b/>
          <w:bCs/>
        </w:rPr>
      </w:pPr>
      <w:r>
        <w:t>B-L475_IOT01A1</w:t>
      </w:r>
      <w:r w:rsidR="00BC3A9E">
        <w:t xml:space="preserve">, </w:t>
      </w:r>
      <w:r w:rsidR="00BC3A9E" w:rsidRPr="00FC0FF3">
        <w:rPr>
          <w:b/>
          <w:bCs/>
          <w:highlight w:val="yellow"/>
        </w:rPr>
        <w:t xml:space="preserve">you must also put a jumper on the 5V_ARD header pin on the underside of the </w:t>
      </w:r>
      <w:r w:rsidR="0011369D" w:rsidRPr="0011369D">
        <w:rPr>
          <w:b/>
          <w:bCs/>
          <w:highlight w:val="yellow"/>
        </w:rPr>
        <w:t>B-L475_IOT01A1</w:t>
      </w:r>
      <w:r w:rsidR="0011369D">
        <w:rPr>
          <w:b/>
          <w:bCs/>
          <w:highlight w:val="yellow"/>
        </w:rPr>
        <w:t xml:space="preserve"> </w:t>
      </w:r>
      <w:r w:rsidR="00BC3A9E" w:rsidRPr="00FC0FF3">
        <w:rPr>
          <w:b/>
          <w:bCs/>
          <w:highlight w:val="yellow"/>
        </w:rPr>
        <w:t>to use the VIN pin on the microcontroller</w:t>
      </w:r>
      <w:r w:rsidR="00FC0FF3">
        <w:rPr>
          <w:b/>
          <w:bCs/>
          <w:highlight w:val="yellow"/>
        </w:rPr>
        <w:t xml:space="preserve"> otherwise the board won’t power on</w:t>
      </w:r>
      <w:r w:rsidR="00BC3A9E" w:rsidRPr="00FC0FF3">
        <w:rPr>
          <w:b/>
          <w:bCs/>
          <w:highlight w:val="yellow"/>
        </w:rPr>
        <w:t>.</w:t>
      </w:r>
    </w:p>
    <w:p w14:paraId="13EB188C" w14:textId="6C2C2171" w:rsidR="007B636C" w:rsidRDefault="007B636C" w:rsidP="007B636C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40BEFD9" wp14:editId="138449EE">
            <wp:extent cx="3505200" cy="4039990"/>
            <wp:effectExtent l="0" t="0" r="0" b="0"/>
            <wp:docPr id="1889526625" name="Picture 1" descr="A circuit board with wires and a batter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26625" name="Picture 1" descr="A circuit board with wires and a battery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569" cy="40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4F7C" w14:textId="77777777" w:rsidR="002369E4" w:rsidRDefault="002369E4" w:rsidP="007B636C">
      <w:pPr>
        <w:spacing w:line="240" w:lineRule="auto"/>
        <w:ind w:firstLine="0"/>
      </w:pPr>
    </w:p>
    <w:p w14:paraId="0B0B58B8" w14:textId="069AD62C" w:rsidR="002369E4" w:rsidRPr="002369E4" w:rsidRDefault="002369E4" w:rsidP="002369E4">
      <w:pPr>
        <w:spacing w:line="240" w:lineRule="auto"/>
        <w:ind w:firstLine="360"/>
        <w:rPr>
          <w:b/>
          <w:bCs/>
        </w:rPr>
      </w:pPr>
      <w:r w:rsidRPr="002369E4">
        <w:rPr>
          <w:b/>
          <w:bCs/>
        </w:rPr>
        <w:lastRenderedPageBreak/>
        <w:t xml:space="preserve">Large Photo of </w:t>
      </w:r>
      <w:r>
        <w:rPr>
          <w:b/>
          <w:bCs/>
        </w:rPr>
        <w:t xml:space="preserve">Completed Project for </w:t>
      </w:r>
      <w:r w:rsidR="00196711">
        <w:rPr>
          <w:b/>
          <w:bCs/>
        </w:rPr>
        <w:t>R</w:t>
      </w:r>
      <w:r>
        <w:rPr>
          <w:b/>
          <w:bCs/>
        </w:rPr>
        <w:t>eference</w:t>
      </w:r>
      <w:r w:rsidRPr="002369E4">
        <w:rPr>
          <w:b/>
          <w:bCs/>
        </w:rPr>
        <w:t>:</w:t>
      </w:r>
    </w:p>
    <w:p w14:paraId="7AA0702B" w14:textId="77777777" w:rsidR="008B1B49" w:rsidRDefault="00FC0FF3" w:rsidP="008B1B49">
      <w:pPr>
        <w:spacing w:line="240" w:lineRule="auto"/>
        <w:ind w:firstLine="360"/>
      </w:pPr>
      <w:r w:rsidRPr="00FC0FF3">
        <w:rPr>
          <w:noProof/>
        </w:rPr>
        <w:drawing>
          <wp:inline distT="0" distB="0" distL="0" distR="0" wp14:anchorId="370E98FB" wp14:editId="600B6B5A">
            <wp:extent cx="3589530" cy="3101340"/>
            <wp:effectExtent l="76200" t="76200" r="125730" b="137160"/>
            <wp:docPr id="1559142347" name="Picture 1" descr="STM32 Robot rover wiring setu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42347" name="Picture 1" descr="STM32 Robot rover wiring setup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6890" cy="31076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FB2555" w14:textId="0CAA4186" w:rsidR="00B06483" w:rsidRPr="008B1B49" w:rsidRDefault="00B06483" w:rsidP="008B1B49">
      <w:pPr>
        <w:spacing w:line="240" w:lineRule="auto"/>
        <w:ind w:firstLine="360"/>
      </w:pPr>
      <w:r w:rsidRPr="00B06483">
        <w:rPr>
          <w:b/>
          <w:bCs/>
        </w:rPr>
        <w:t>Programming:</w:t>
      </w:r>
    </w:p>
    <w:p w14:paraId="34233141" w14:textId="2A9DDB84" w:rsidR="00B06483" w:rsidRPr="00B06483" w:rsidRDefault="00B06483" w:rsidP="008B1B49">
      <w:pPr>
        <w:spacing w:line="240" w:lineRule="auto"/>
        <w:ind w:firstLine="0"/>
        <w:rPr>
          <w:b/>
          <w:bCs/>
        </w:rPr>
      </w:pPr>
      <w:r w:rsidRPr="00B06483">
        <w:t>In the source folder which is in</w:t>
      </w:r>
      <w:r>
        <w:t>:</w:t>
      </w:r>
    </w:p>
    <w:p w14:paraId="57F826D1" w14:textId="31D3E135" w:rsidR="00B06483" w:rsidRDefault="00B06483" w:rsidP="008B1B49">
      <w:pPr>
        <w:spacing w:line="240" w:lineRule="auto"/>
        <w:ind w:firstLine="0"/>
      </w:pPr>
      <w:r w:rsidRPr="00B06483">
        <w:t>Final Project\HTTP_Server_Files\B</w:t>
      </w:r>
      <w:r>
        <w:t>-</w:t>
      </w:r>
      <w:r w:rsidRPr="00B06483">
        <w:t>L475_IOT01A1_WebServer_ws\Project\Core\Src</w:t>
      </w:r>
      <w:r>
        <w:t>,</w:t>
      </w:r>
    </w:p>
    <w:p w14:paraId="6FE8D88A" w14:textId="6C9E049D" w:rsidR="00B06483" w:rsidRPr="00B06483" w:rsidRDefault="00B06483" w:rsidP="008B1B49">
      <w:pPr>
        <w:spacing w:line="240" w:lineRule="auto"/>
        <w:ind w:firstLine="0"/>
      </w:pPr>
      <w:r>
        <w:t xml:space="preserve">Change the header in </w:t>
      </w:r>
      <w:proofErr w:type="spellStart"/>
      <w:r>
        <w:t>main.c</w:t>
      </w:r>
      <w:proofErr w:type="spellEnd"/>
      <w:r>
        <w:t xml:space="preserve"> to have your </w:t>
      </w:r>
      <w:r w:rsidR="008B1B49">
        <w:t>computer</w:t>
      </w:r>
      <w:r>
        <w:t>’s hotspot SSID and password</w:t>
      </w:r>
      <w:r w:rsidR="00D300D9">
        <w:t>.</w:t>
      </w:r>
    </w:p>
    <w:p w14:paraId="5591C792" w14:textId="7E05561B" w:rsidR="00B06483" w:rsidRDefault="00B06483" w:rsidP="008B1B49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5C962643" wp14:editId="435DBC15">
            <wp:extent cx="5935980" cy="1021080"/>
            <wp:effectExtent l="0" t="0" r="7620" b="7620"/>
            <wp:docPr id="386584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67F8" w14:textId="2D5AC4D6" w:rsidR="00D300D9" w:rsidRDefault="00D300D9" w:rsidP="008B1B49">
      <w:pPr>
        <w:spacing w:line="240" w:lineRule="auto"/>
        <w:ind w:firstLine="0"/>
      </w:pPr>
      <w:r>
        <w:t xml:space="preserve">Then upload the project to the board, and if you moved the header pin on the underside </w:t>
      </w:r>
      <w:r w:rsidR="00E5298F">
        <w:t>to 5V_ARD</w:t>
      </w:r>
      <w:r w:rsidR="00B67FCE">
        <w:t xml:space="preserve"> pin</w:t>
      </w:r>
      <w:r w:rsidR="00E5298F">
        <w:t xml:space="preserve"> </w:t>
      </w:r>
      <w:r>
        <w:t>make sure</w:t>
      </w:r>
      <w:r w:rsidR="00E5298F">
        <w:t xml:space="preserve"> to move it back on to the 5V_STLINK pin</w:t>
      </w:r>
      <w:r w:rsidR="008B1B49">
        <w:t xml:space="preserve"> to upload the code.</w:t>
      </w:r>
    </w:p>
    <w:p w14:paraId="3E09C485" w14:textId="77777777" w:rsidR="008B1B49" w:rsidRDefault="008B1B49" w:rsidP="008B1B49">
      <w:pPr>
        <w:spacing w:line="240" w:lineRule="auto"/>
        <w:ind w:firstLine="360"/>
        <w:rPr>
          <w:b/>
          <w:bCs/>
        </w:rPr>
      </w:pPr>
    </w:p>
    <w:p w14:paraId="4581D2B3" w14:textId="6EC2B0E9" w:rsidR="008B1B49" w:rsidRDefault="008B1B49" w:rsidP="008B1B49">
      <w:pPr>
        <w:spacing w:line="240" w:lineRule="auto"/>
        <w:ind w:firstLine="360"/>
        <w:rPr>
          <w:b/>
          <w:bCs/>
        </w:rPr>
      </w:pPr>
      <w:r w:rsidRPr="008B1B49">
        <w:rPr>
          <w:b/>
          <w:bCs/>
        </w:rPr>
        <w:t>HTTP Webpage Guide</w:t>
      </w:r>
      <w:r w:rsidRPr="00375E69">
        <w:rPr>
          <w:b/>
          <w:bCs/>
        </w:rPr>
        <w:t>:</w:t>
      </w:r>
      <w:r>
        <w:rPr>
          <w:b/>
          <w:bCs/>
        </w:rPr>
        <w:t xml:space="preserve"> </w:t>
      </w:r>
    </w:p>
    <w:p w14:paraId="36CD0098" w14:textId="0086895A" w:rsidR="008B1B49" w:rsidRDefault="008B1B49" w:rsidP="008B1B49">
      <w:pPr>
        <w:spacing w:line="240" w:lineRule="auto"/>
        <w:ind w:firstLine="0"/>
      </w:pPr>
      <w:r w:rsidRPr="000B0CDF">
        <w:t xml:space="preserve">Search </w:t>
      </w:r>
      <w:r w:rsidR="000B0CDF">
        <w:t xml:space="preserve">in </w:t>
      </w:r>
      <w:r w:rsidRPr="000B0CDF">
        <w:t>yo</w:t>
      </w:r>
      <w:r w:rsidR="000B0CDF">
        <w:t>ur hotspot’s</w:t>
      </w:r>
      <w:r w:rsidRPr="000B0CDF">
        <w:t xml:space="preserve"> network in setting</w:t>
      </w:r>
      <w:r w:rsidR="000B0CDF">
        <w:t>s</w:t>
      </w:r>
      <w:r w:rsidRPr="000B0CDF">
        <w:t xml:space="preserve"> to find the IP address of the microcontroller</w:t>
      </w:r>
      <w:r w:rsidR="000B0CDF" w:rsidRPr="000B0CDF">
        <w:t xml:space="preserve"> connected to your computer’s hotspot</w:t>
      </w:r>
      <w:r w:rsidRPr="000B0CDF">
        <w:t>:</w:t>
      </w:r>
    </w:p>
    <w:p w14:paraId="30AEDE97" w14:textId="5DC66FED" w:rsidR="0034117E" w:rsidRPr="000B0CDF" w:rsidRDefault="0034117E" w:rsidP="008B1B49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496233D6" wp14:editId="03D987C4">
            <wp:extent cx="5283199" cy="723900"/>
            <wp:effectExtent l="0" t="0" r="0" b="0"/>
            <wp:docPr id="3718440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44006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99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FDBE" w14:textId="7A48E977" w:rsidR="008B1B49" w:rsidRPr="007E6250" w:rsidRDefault="008B1B49" w:rsidP="008B1B49">
      <w:pPr>
        <w:spacing w:line="240" w:lineRule="auto"/>
        <w:ind w:firstLine="0"/>
      </w:pPr>
      <w:r w:rsidRPr="007E6250">
        <w:t>Then go to your web browser and type in the IP address of the microcontroller:</w:t>
      </w:r>
    </w:p>
    <w:p w14:paraId="04DB181E" w14:textId="30ED9334" w:rsidR="008B1B49" w:rsidRDefault="007E6250" w:rsidP="008B1B49">
      <w:pPr>
        <w:spacing w:line="240" w:lineRule="auto"/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35048A" wp14:editId="58131E15">
            <wp:extent cx="3177540" cy="709672"/>
            <wp:effectExtent l="0" t="0" r="3810" b="0"/>
            <wp:docPr id="1110097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9333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45"/>
                    <a:stretch/>
                  </pic:blipFill>
                  <pic:spPr bwMode="auto">
                    <a:xfrm>
                      <a:off x="0" y="0"/>
                      <a:ext cx="3200670" cy="71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F6B64" w14:textId="77777777" w:rsidR="007E6250" w:rsidRDefault="007E6250" w:rsidP="008B1B49">
      <w:pPr>
        <w:spacing w:line="240" w:lineRule="auto"/>
        <w:ind w:firstLine="0"/>
        <w:rPr>
          <w:b/>
          <w:bCs/>
        </w:rPr>
      </w:pPr>
    </w:p>
    <w:p w14:paraId="6D439445" w14:textId="46C3DC86" w:rsidR="007E6250" w:rsidRPr="007E6250" w:rsidRDefault="007E6250" w:rsidP="008B1B49">
      <w:pPr>
        <w:spacing w:line="240" w:lineRule="auto"/>
        <w:ind w:firstLine="0"/>
      </w:pPr>
      <w:r w:rsidRPr="007E6250">
        <w:lastRenderedPageBreak/>
        <w:t>After entering the webpage, you should see this interface</w:t>
      </w:r>
      <w:r>
        <w:t>:</w:t>
      </w:r>
    </w:p>
    <w:p w14:paraId="74C0EAD9" w14:textId="583A2AA2" w:rsidR="008B1B49" w:rsidRDefault="007E6250" w:rsidP="008B1B49">
      <w:pPr>
        <w:spacing w:line="240" w:lineRule="auto"/>
        <w:ind w:firstLine="0"/>
      </w:pPr>
      <w:r>
        <w:rPr>
          <w:b/>
          <w:bCs/>
          <w:noProof/>
        </w:rPr>
        <w:drawing>
          <wp:inline distT="0" distB="0" distL="0" distR="0" wp14:anchorId="0B281C9D" wp14:editId="1FD1B203">
            <wp:extent cx="3106091" cy="3718560"/>
            <wp:effectExtent l="0" t="0" r="0" b="0"/>
            <wp:docPr id="924093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9333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580" cy="37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9487" w14:textId="032B1464" w:rsidR="006C47A1" w:rsidRPr="006C47A1" w:rsidRDefault="006C47A1" w:rsidP="008B1B49">
      <w:pPr>
        <w:spacing w:line="240" w:lineRule="auto"/>
        <w:ind w:firstLine="0"/>
        <w:rPr>
          <w:b/>
          <w:bCs/>
        </w:rPr>
      </w:pPr>
      <w:r>
        <w:tab/>
      </w:r>
      <w:r w:rsidRPr="006C47A1">
        <w:rPr>
          <w:b/>
          <w:bCs/>
        </w:rPr>
        <w:t>Using the Robot Webpage</w:t>
      </w:r>
      <w:r w:rsidR="00674B05">
        <w:rPr>
          <w:b/>
          <w:bCs/>
        </w:rPr>
        <w:t xml:space="preserve"> Interface</w:t>
      </w:r>
      <w:r w:rsidRPr="006C47A1">
        <w:rPr>
          <w:b/>
          <w:bCs/>
        </w:rPr>
        <w:t>:</w:t>
      </w:r>
    </w:p>
    <w:p w14:paraId="7C2641A6" w14:textId="110B0481" w:rsidR="007E6250" w:rsidRDefault="007E6250" w:rsidP="008B1B49">
      <w:pPr>
        <w:spacing w:line="240" w:lineRule="auto"/>
        <w:ind w:firstLine="0"/>
      </w:pPr>
      <w:r>
        <w:t>The robot has four different inputs</w:t>
      </w:r>
      <w:r w:rsidR="00196711">
        <w:t xml:space="preserve"> and three parameters </w:t>
      </w:r>
      <w:r>
        <w:t>for control</w:t>
      </w:r>
      <w:r w:rsidR="00196711">
        <w:t xml:space="preserve"> from the webpage</w:t>
      </w:r>
      <w:r>
        <w:t>:</w:t>
      </w:r>
    </w:p>
    <w:p w14:paraId="21D29D1B" w14:textId="537710C4" w:rsidR="007E6250" w:rsidRDefault="007E6250" w:rsidP="007E6250">
      <w:pPr>
        <w:pStyle w:val="ListParagraph"/>
        <w:numPr>
          <w:ilvl w:val="0"/>
          <w:numId w:val="20"/>
        </w:numPr>
        <w:spacing w:line="240" w:lineRule="auto"/>
      </w:pPr>
      <w:r>
        <w:t xml:space="preserve">A slider for the duty cycle which controls the speed of the </w:t>
      </w:r>
      <w:r w:rsidR="00196711">
        <w:t>motors.</w:t>
      </w:r>
    </w:p>
    <w:p w14:paraId="4C7E1E40" w14:textId="3E584D10" w:rsidR="007E6250" w:rsidRDefault="007E6250" w:rsidP="007E6250">
      <w:pPr>
        <w:pStyle w:val="ListParagraph"/>
        <w:numPr>
          <w:ilvl w:val="0"/>
          <w:numId w:val="20"/>
        </w:numPr>
        <w:spacing w:line="240" w:lineRule="auto"/>
      </w:pPr>
      <w:r>
        <w:t>A second slider for the duration of the movement in seconds</w:t>
      </w:r>
    </w:p>
    <w:p w14:paraId="4614AE74" w14:textId="109445E3" w:rsidR="00196711" w:rsidRDefault="007E6250" w:rsidP="007E6250">
      <w:pPr>
        <w:pStyle w:val="ListParagraph"/>
        <w:numPr>
          <w:ilvl w:val="0"/>
          <w:numId w:val="20"/>
        </w:numPr>
        <w:spacing w:line="240" w:lineRule="auto"/>
      </w:pPr>
      <w:r>
        <w:t>A</w:t>
      </w:r>
      <w:r w:rsidR="006C47A1">
        <w:t xml:space="preserve"> 4</w:t>
      </w:r>
      <w:r>
        <w:t xml:space="preserve"> multiple-choice option to select the direction of movement. “Forward” will move the robot in a straight line forward, “Backward” will move the robot backwards, “Turn Left” will pivot the robot in place and turn left or </w:t>
      </w:r>
      <w:r w:rsidR="00196711">
        <w:t>counterclockwise</w:t>
      </w:r>
      <w:r>
        <w:t xml:space="preserve">, and “Turn Right” will </w:t>
      </w:r>
      <w:r w:rsidR="00196711">
        <w:t>turn</w:t>
      </w:r>
      <w:r>
        <w:t xml:space="preserve"> the robot </w:t>
      </w:r>
      <w:r w:rsidR="00196711">
        <w:t>clockwise</w:t>
      </w:r>
      <w:r>
        <w:t xml:space="preserve"> in place.</w:t>
      </w:r>
    </w:p>
    <w:p w14:paraId="4C4258CD" w14:textId="5A67B409" w:rsidR="007E6250" w:rsidRDefault="00196711" w:rsidP="007E6250">
      <w:pPr>
        <w:pStyle w:val="ListParagraph"/>
        <w:numPr>
          <w:ilvl w:val="0"/>
          <w:numId w:val="20"/>
        </w:numPr>
        <w:spacing w:line="240" w:lineRule="auto"/>
      </w:pPr>
      <w:r>
        <w:t>A submit button to send your</w:t>
      </w:r>
      <w:r w:rsidR="007E6250">
        <w:t xml:space="preserve"> </w:t>
      </w:r>
      <w:r>
        <w:t>parameters to the robot.</w:t>
      </w:r>
    </w:p>
    <w:p w14:paraId="62275E53" w14:textId="26035659" w:rsidR="00196711" w:rsidRDefault="006C47A1" w:rsidP="00196711">
      <w:pPr>
        <w:spacing w:line="240" w:lineRule="auto"/>
        <w:ind w:firstLine="0"/>
      </w:pPr>
      <w:r>
        <w:rPr>
          <w:b/>
          <w:bCs/>
          <w:noProof/>
        </w:rPr>
        <w:drawing>
          <wp:inline distT="0" distB="0" distL="0" distR="0" wp14:anchorId="69146E05" wp14:editId="1E7CB5A4">
            <wp:extent cx="4678680" cy="2270760"/>
            <wp:effectExtent l="0" t="0" r="7620" b="0"/>
            <wp:docPr id="891897311" name="Picture 2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97311" name="Picture 2" descr="A screenshot of a vide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B856" w14:textId="77777777" w:rsidR="002576BE" w:rsidRDefault="002576BE" w:rsidP="00196711">
      <w:pPr>
        <w:spacing w:line="240" w:lineRule="auto"/>
        <w:ind w:firstLine="0"/>
      </w:pPr>
    </w:p>
    <w:p w14:paraId="621EF408" w14:textId="77777777" w:rsidR="002576BE" w:rsidRDefault="002576BE" w:rsidP="00196711">
      <w:pPr>
        <w:spacing w:line="240" w:lineRule="auto"/>
        <w:ind w:firstLine="0"/>
      </w:pPr>
    </w:p>
    <w:p w14:paraId="01FA8A4C" w14:textId="03983FC2" w:rsidR="002576BE" w:rsidRDefault="002576BE" w:rsidP="002576BE">
      <w:pPr>
        <w:spacing w:line="240" w:lineRule="auto"/>
        <w:rPr>
          <w:b/>
          <w:bCs/>
        </w:rPr>
      </w:pPr>
      <w:r w:rsidRPr="002576BE">
        <w:rPr>
          <w:b/>
          <w:bCs/>
        </w:rPr>
        <w:lastRenderedPageBreak/>
        <w:t>Testing the Robot:</w:t>
      </w:r>
    </w:p>
    <w:p w14:paraId="58C41963" w14:textId="0B8A9024" w:rsidR="002576BE" w:rsidRDefault="002576BE" w:rsidP="002576BE">
      <w:pPr>
        <w:pStyle w:val="ListParagraph"/>
        <w:numPr>
          <w:ilvl w:val="0"/>
          <w:numId w:val="21"/>
        </w:numPr>
        <w:spacing w:line="240" w:lineRule="auto"/>
      </w:pPr>
      <w:r w:rsidRPr="002576BE">
        <w:rPr>
          <w:b/>
          <w:bCs/>
        </w:rPr>
        <w:t>Test if the robot moves, leave the webpage inputs as default, and click the submit button.</w:t>
      </w:r>
      <w:r w:rsidRPr="002576BE">
        <w:t xml:space="preserve"> The robot should move forward in a line for 1 second, and the webpage should update if everything is working correctly.</w:t>
      </w:r>
    </w:p>
    <w:p w14:paraId="6F623E99" w14:textId="3089CCE5" w:rsidR="002576BE" w:rsidRPr="002576BE" w:rsidRDefault="002576BE" w:rsidP="002576BE">
      <w:pPr>
        <w:pStyle w:val="ListParagraph"/>
        <w:numPr>
          <w:ilvl w:val="0"/>
          <w:numId w:val="21"/>
        </w:numPr>
        <w:spacing w:line="240" w:lineRule="auto"/>
        <w:rPr>
          <w:b/>
          <w:bCs/>
        </w:rPr>
      </w:pPr>
      <w:r w:rsidRPr="002576BE">
        <w:rPr>
          <w:b/>
          <w:bCs/>
        </w:rPr>
        <w:t>Test the duty cycle,</w:t>
      </w:r>
      <w:r w:rsidRPr="002576BE">
        <w:t xml:space="preserve"> </w:t>
      </w:r>
      <w:r w:rsidRPr="002576BE">
        <w:t>leave the webpage inputs as default</w:t>
      </w:r>
      <w:r w:rsidRPr="002576BE">
        <w:t xml:space="preserve"> but move the duty cycle slider to 50% and submit and observe, and then change it again to 100% and submit and observe</w:t>
      </w:r>
      <w:r>
        <w:t xml:space="preserve"> agai</w:t>
      </w:r>
      <w:r w:rsidRPr="002576BE">
        <w:t>n. The robot shouldn’t be able to or will barely move at 50%, and then at 100% the robot should move forward quickly.</w:t>
      </w:r>
    </w:p>
    <w:p w14:paraId="06741A30" w14:textId="603B1B31" w:rsidR="002576BE" w:rsidRDefault="002576BE" w:rsidP="002576BE">
      <w:pPr>
        <w:pStyle w:val="ListParagraph"/>
        <w:numPr>
          <w:ilvl w:val="0"/>
          <w:numId w:val="21"/>
        </w:numPr>
        <w:spacing w:line="240" w:lineRule="auto"/>
      </w:pPr>
      <w:r>
        <w:rPr>
          <w:b/>
          <w:bCs/>
        </w:rPr>
        <w:t xml:space="preserve">Test the duration, </w:t>
      </w:r>
      <w:r w:rsidRPr="002576BE">
        <w:t>leave the webpage inputs as default</w:t>
      </w:r>
      <w:r>
        <w:t xml:space="preserve"> but move the duration slider to 0.3 seconds and submit and observe, and then change it to 2 seconds and submit and observe again. The robot should move forward for a brief period of 0.3 seconds when set so, and for a longer period of two seconds on the second trail.</w:t>
      </w:r>
    </w:p>
    <w:p w14:paraId="4B261690" w14:textId="26CC73AD" w:rsidR="002576BE" w:rsidRDefault="002576BE" w:rsidP="002576BE">
      <w:pPr>
        <w:pStyle w:val="ListParagraph"/>
        <w:numPr>
          <w:ilvl w:val="0"/>
          <w:numId w:val="21"/>
        </w:numPr>
        <w:spacing w:line="240" w:lineRule="auto"/>
      </w:pPr>
      <w:r>
        <w:rPr>
          <w:b/>
          <w:bCs/>
        </w:rPr>
        <w:t xml:space="preserve">Test the direction, </w:t>
      </w:r>
      <w:r w:rsidRPr="002576BE">
        <w:t>leave the webpage inputs as default</w:t>
      </w:r>
      <w:r>
        <w:t xml:space="preserve"> bu</w:t>
      </w:r>
      <w:r>
        <w:t xml:space="preserve">t change the direction to “Backward” </w:t>
      </w:r>
      <w:r>
        <w:t>and submit</w:t>
      </w:r>
      <w:r>
        <w:t xml:space="preserve">, wait until finished and then select “Turn Left” </w:t>
      </w:r>
      <w:r>
        <w:t>and submit</w:t>
      </w:r>
      <w:r>
        <w:t xml:space="preserve">, </w:t>
      </w:r>
      <w:r w:rsidR="00F77A2A">
        <w:t xml:space="preserve">and finally wait and select </w:t>
      </w:r>
      <w:r>
        <w:t xml:space="preserve">“Turn Right” </w:t>
      </w:r>
      <w:r>
        <w:t>and submit</w:t>
      </w:r>
      <w:r>
        <w:t>. You should observe that the robot move</w:t>
      </w:r>
      <w:r w:rsidR="00F77A2A">
        <w:t>s</w:t>
      </w:r>
      <w:r>
        <w:t xml:space="preserve"> straight backwards, then </w:t>
      </w:r>
      <w:r w:rsidR="00F77A2A">
        <w:t>counterclockwise in place, and finally it should move clockwise in place and stop. Each movement should be for a duration of 1 second.</w:t>
      </w:r>
    </w:p>
    <w:p w14:paraId="531149E3" w14:textId="77777777" w:rsidR="002D19A5" w:rsidRDefault="002D19A5" w:rsidP="002D19A5">
      <w:pPr>
        <w:pStyle w:val="ListParagraph"/>
        <w:spacing w:line="240" w:lineRule="auto"/>
        <w:ind w:firstLine="0"/>
        <w:rPr>
          <w:b/>
          <w:bCs/>
        </w:rPr>
      </w:pPr>
    </w:p>
    <w:p w14:paraId="620BFEB2" w14:textId="32B263E8" w:rsidR="002D19A5" w:rsidRDefault="002D19A5" w:rsidP="002D19A5">
      <w:pPr>
        <w:pStyle w:val="ListParagraph"/>
        <w:spacing w:line="240" w:lineRule="auto"/>
        <w:ind w:firstLine="0"/>
        <w:rPr>
          <w:b/>
          <w:bCs/>
        </w:rPr>
      </w:pPr>
      <w:r>
        <w:rPr>
          <w:b/>
          <w:bCs/>
        </w:rPr>
        <w:t xml:space="preserve">If the robot </w:t>
      </w:r>
      <w:r w:rsidR="008F566F">
        <w:rPr>
          <w:b/>
          <w:bCs/>
        </w:rPr>
        <w:t>passes</w:t>
      </w:r>
      <w:r>
        <w:rPr>
          <w:b/>
          <w:bCs/>
        </w:rPr>
        <w:t xml:space="preserve"> these </w:t>
      </w:r>
      <w:r w:rsidR="00504BA2">
        <w:rPr>
          <w:b/>
          <w:bCs/>
        </w:rPr>
        <w:t>tests,</w:t>
      </w:r>
      <w:r>
        <w:rPr>
          <w:b/>
          <w:bCs/>
        </w:rPr>
        <w:t xml:space="preserve"> </w:t>
      </w:r>
      <w:r w:rsidR="00504BA2">
        <w:rPr>
          <w:b/>
          <w:bCs/>
        </w:rPr>
        <w:t xml:space="preserve">then it is working </w:t>
      </w:r>
      <w:r w:rsidR="008F566F">
        <w:rPr>
          <w:b/>
          <w:bCs/>
        </w:rPr>
        <w:t>correctly,</w:t>
      </w:r>
      <w:r w:rsidR="00504BA2">
        <w:rPr>
          <w:b/>
          <w:bCs/>
        </w:rPr>
        <w:t xml:space="preserve"> and </w:t>
      </w:r>
      <w:r>
        <w:rPr>
          <w:b/>
          <w:bCs/>
        </w:rPr>
        <w:t xml:space="preserve">you can then move it freely as you wish using the webpage </w:t>
      </w:r>
      <w:r w:rsidR="00504BA2">
        <w:rPr>
          <w:b/>
          <w:bCs/>
        </w:rPr>
        <w:t>interface.</w:t>
      </w:r>
    </w:p>
    <w:p w14:paraId="619BE61D" w14:textId="77777777" w:rsidR="00504BA2" w:rsidRDefault="00504BA2" w:rsidP="002D19A5">
      <w:pPr>
        <w:pStyle w:val="ListParagraph"/>
        <w:spacing w:line="240" w:lineRule="auto"/>
        <w:ind w:firstLine="0"/>
        <w:rPr>
          <w:b/>
          <w:bCs/>
        </w:rPr>
      </w:pPr>
    </w:p>
    <w:p w14:paraId="5876E0F2" w14:textId="228DD17D" w:rsidR="00504BA2" w:rsidRDefault="00504BA2" w:rsidP="002D19A5">
      <w:pPr>
        <w:pStyle w:val="ListParagraph"/>
        <w:spacing w:line="240" w:lineRule="auto"/>
        <w:ind w:firstLine="0"/>
        <w:rPr>
          <w:b/>
          <w:bCs/>
        </w:rPr>
      </w:pPr>
      <w:r>
        <w:rPr>
          <w:b/>
          <w:bCs/>
        </w:rPr>
        <w:t>Video DEMO:</w:t>
      </w:r>
      <w:r w:rsidR="00982828" w:rsidRPr="00B67FCE">
        <w:t xml:space="preserve"> I will link a video demo of the working project to the assignment canvas comments.</w:t>
      </w:r>
    </w:p>
    <w:p w14:paraId="61D97A35" w14:textId="77777777" w:rsidR="00504BA2" w:rsidRDefault="00504BA2" w:rsidP="002D19A5">
      <w:pPr>
        <w:pStyle w:val="ListParagraph"/>
        <w:spacing w:line="240" w:lineRule="auto"/>
        <w:ind w:firstLine="0"/>
      </w:pPr>
    </w:p>
    <w:p w14:paraId="48147155" w14:textId="1B3EA7AF" w:rsidR="00504BA2" w:rsidRPr="008F566F" w:rsidRDefault="00504BA2" w:rsidP="002D19A5">
      <w:pPr>
        <w:pStyle w:val="ListParagraph"/>
        <w:spacing w:line="240" w:lineRule="auto"/>
        <w:ind w:firstLine="0"/>
        <w:rPr>
          <w:b/>
          <w:bCs/>
        </w:rPr>
      </w:pPr>
      <w:r w:rsidRPr="008F566F">
        <w:rPr>
          <w:b/>
          <w:bCs/>
        </w:rPr>
        <w:t>Project Notes:</w:t>
      </w:r>
    </w:p>
    <w:p w14:paraId="75E4DBC6" w14:textId="7445F144" w:rsidR="00504BA2" w:rsidRDefault="00504BA2" w:rsidP="00504BA2">
      <w:pPr>
        <w:pStyle w:val="ListParagraph"/>
        <w:numPr>
          <w:ilvl w:val="0"/>
          <w:numId w:val="22"/>
        </w:numPr>
        <w:spacing w:line="240" w:lineRule="auto"/>
      </w:pPr>
      <w:r w:rsidRPr="008F566F">
        <w:rPr>
          <w:highlight w:val="yellow"/>
        </w:rPr>
        <w:t>Do not buy the chassis I used</w:t>
      </w:r>
      <w:r>
        <w:t xml:space="preserve"> for the project it arrived with a broken axle </w:t>
      </w:r>
      <w:r w:rsidR="008F566F">
        <w:t>that I had to fix with glue,</w:t>
      </w:r>
      <w:r w:rsidR="0070267F">
        <w:t xml:space="preserve"> it</w:t>
      </w:r>
      <w:r w:rsidR="008F566F">
        <w:t xml:space="preserve"> </w:t>
      </w:r>
      <w:r>
        <w:t>is fragile</w:t>
      </w:r>
      <w:r w:rsidR="008F566F">
        <w:t>, and the motors were coated in grease that made soldering difficult</w:t>
      </w:r>
      <w:r>
        <w:t>:</w:t>
      </w:r>
    </w:p>
    <w:p w14:paraId="1EC510FD" w14:textId="15494425" w:rsidR="008F566F" w:rsidRDefault="0070267F" w:rsidP="008F566F">
      <w:pPr>
        <w:pStyle w:val="ListParagraph"/>
        <w:spacing w:line="240" w:lineRule="auto"/>
        <w:ind w:firstLine="0"/>
      </w:pPr>
      <w:r>
        <w:rPr>
          <w:noProof/>
        </w:rPr>
        <w:drawing>
          <wp:inline distT="0" distB="0" distL="0" distR="0" wp14:anchorId="695CAA6D" wp14:editId="3A45C2A0">
            <wp:extent cx="2660957" cy="2080260"/>
            <wp:effectExtent l="0" t="0" r="6350" b="0"/>
            <wp:docPr id="6318897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87" cy="208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67F">
        <w:rPr>
          <w:noProof/>
        </w:rPr>
        <w:drawing>
          <wp:inline distT="0" distB="0" distL="0" distR="0" wp14:anchorId="36C7F910" wp14:editId="11C5A3EA">
            <wp:extent cx="1556385" cy="2075180"/>
            <wp:effectExtent l="0" t="0" r="5715" b="1270"/>
            <wp:docPr id="680053644" name="Picture 1" descr="A machine with gear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53644" name="Picture 1" descr="A machine with gears and wir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8014" w14:textId="76F59AC4" w:rsidR="00504BA2" w:rsidRPr="002576BE" w:rsidRDefault="00504BA2" w:rsidP="00504BA2">
      <w:pPr>
        <w:pStyle w:val="ListParagraph"/>
        <w:numPr>
          <w:ilvl w:val="0"/>
          <w:numId w:val="22"/>
        </w:numPr>
        <w:spacing w:line="240" w:lineRule="auto"/>
      </w:pPr>
      <w:r w:rsidRPr="0070267F">
        <w:rPr>
          <w:highlight w:val="yellow"/>
        </w:rPr>
        <w:t>Avoid frequent quick movements at 100% duty cycle</w:t>
      </w:r>
      <w:r>
        <w:t xml:space="preserve">, changing direction using the maximum amount of power may cause the motors to draw too much to keep the microcontroller powered. </w:t>
      </w:r>
    </w:p>
    <w:sectPr w:rsidR="00504BA2" w:rsidRPr="002576BE">
      <w:headerReference w:type="default" r:id="rId18"/>
      <w:headerReference w:type="first" r:id="rId1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CB3C3D" w14:textId="77777777" w:rsidR="007C7DD7" w:rsidRDefault="007C7DD7">
      <w:pPr>
        <w:spacing w:line="240" w:lineRule="auto"/>
      </w:pPr>
      <w:r>
        <w:separator/>
      </w:r>
    </w:p>
  </w:endnote>
  <w:endnote w:type="continuationSeparator" w:id="0">
    <w:p w14:paraId="530A1CCC" w14:textId="77777777" w:rsidR="007C7DD7" w:rsidRDefault="007C7D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1C523A" w14:textId="77777777" w:rsidR="007C7DD7" w:rsidRDefault="007C7DD7">
      <w:pPr>
        <w:spacing w:line="240" w:lineRule="auto"/>
      </w:pPr>
      <w:r>
        <w:separator/>
      </w:r>
    </w:p>
  </w:footnote>
  <w:footnote w:type="continuationSeparator" w:id="0">
    <w:p w14:paraId="44EDFF36" w14:textId="77777777" w:rsidR="007C7DD7" w:rsidRDefault="007C7DD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162524" w14:textId="1FABB321" w:rsidR="00080C97" w:rsidRDefault="00000000">
    <w:pPr>
      <w:pStyle w:val="Header"/>
    </w:pPr>
    <w:sdt>
      <w:sdtPr>
        <w:alias w:val="Last Name:"/>
        <w:tag w:val="Last Name:"/>
        <w:id w:val="1658178901"/>
        <w:placeholder>
          <w:docPart w:val="03401E5FC35948E6BA3CC48671F18998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 w:rsidR="00A12928">
          <w:t>Martin</w:t>
        </w:r>
      </w:sdtContent>
    </w:sdt>
    <w:r w:rsidR="00EC2FE4">
      <w:t xml:space="preserve"> </w:t>
    </w:r>
    <w:r w:rsidR="00EC2FE4">
      <w:fldChar w:fldCharType="begin"/>
    </w:r>
    <w:r w:rsidR="00EC2FE4">
      <w:instrText xml:space="preserve"> PAGE   \* MERGEFORMAT </w:instrText>
    </w:r>
    <w:r w:rsidR="00EC2FE4">
      <w:fldChar w:fldCharType="separate"/>
    </w:r>
    <w:r w:rsidR="00AB1E45">
      <w:rPr>
        <w:noProof/>
      </w:rPr>
      <w:t>4</w:t>
    </w:r>
    <w:r w:rsidR="00EC2FE4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8FAFD1" w14:textId="24D17B14" w:rsidR="00080C97" w:rsidRDefault="00000000">
    <w:pPr>
      <w:pStyle w:val="Header"/>
    </w:pPr>
    <w:sdt>
      <w:sdtPr>
        <w:alias w:val="Last Name:"/>
        <w:tag w:val="Last Name:"/>
        <w:id w:val="-348181431"/>
        <w:placeholder>
          <w:docPart w:val="7D0EB4EBF6584E0794521CFB1B162F12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 w:rsidR="00A12928">
          <w:t>Martin</w:t>
        </w:r>
      </w:sdtContent>
    </w:sdt>
    <w:r w:rsidR="00EC2FE4">
      <w:t xml:space="preserve"> </w:t>
    </w:r>
    <w:r w:rsidR="00EC2FE4">
      <w:fldChar w:fldCharType="begin"/>
    </w:r>
    <w:r w:rsidR="00EC2FE4">
      <w:instrText xml:space="preserve"> PAGE   \* MERGEFORMAT </w:instrText>
    </w:r>
    <w:r w:rsidR="00EC2FE4">
      <w:fldChar w:fldCharType="separate"/>
    </w:r>
    <w:r w:rsidR="00AB1E45">
      <w:rPr>
        <w:noProof/>
      </w:rPr>
      <w:t>1</w:t>
    </w:r>
    <w:r w:rsidR="00EC2FE4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191A80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4D47F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3036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8A8F44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803B5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C2E5F4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90012B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141AF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EAE07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6D0A0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87A3A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29E3C4C"/>
    <w:multiLevelType w:val="hybridMultilevel"/>
    <w:tmpl w:val="6256DC96"/>
    <w:lvl w:ilvl="0" w:tplc="0562E4D2">
      <w:start w:val="1"/>
      <w:numFmt w:val="lowerLetter"/>
      <w:pStyle w:val="TableNote"/>
      <w:suff w:val="space"/>
      <w:lvlText w:val="%1."/>
      <w:lvlJc w:val="left"/>
      <w:pPr>
        <w:ind w:left="0" w:firstLine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B940C93"/>
    <w:multiLevelType w:val="hybridMultilevel"/>
    <w:tmpl w:val="D4881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500B64"/>
    <w:multiLevelType w:val="multilevel"/>
    <w:tmpl w:val="EA0C65F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4CB15478"/>
    <w:multiLevelType w:val="hybridMultilevel"/>
    <w:tmpl w:val="8AF8F4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DD2E18"/>
    <w:multiLevelType w:val="hybridMultilevel"/>
    <w:tmpl w:val="1B783A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39E1B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9BC4956"/>
    <w:multiLevelType w:val="multilevel"/>
    <w:tmpl w:val="4572ABF8"/>
    <w:styleLink w:val="MLAOutlin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B1B5787"/>
    <w:multiLevelType w:val="multilevel"/>
    <w:tmpl w:val="4572ABF8"/>
    <w:numStyleLink w:val="MLAOutline"/>
  </w:abstractNum>
  <w:abstractNum w:abstractNumId="19" w15:restartNumberingAfterBreak="0">
    <w:nsid w:val="5CE34C09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74083272"/>
    <w:multiLevelType w:val="hybridMultilevel"/>
    <w:tmpl w:val="BDF606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FD63C1"/>
    <w:multiLevelType w:val="hybridMultilevel"/>
    <w:tmpl w:val="066E1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7409528">
    <w:abstractNumId w:val="9"/>
  </w:num>
  <w:num w:numId="2" w16cid:durableId="1391539916">
    <w:abstractNumId w:val="7"/>
  </w:num>
  <w:num w:numId="3" w16cid:durableId="1626691837">
    <w:abstractNumId w:val="6"/>
  </w:num>
  <w:num w:numId="4" w16cid:durableId="2058892429">
    <w:abstractNumId w:val="5"/>
  </w:num>
  <w:num w:numId="5" w16cid:durableId="1457068778">
    <w:abstractNumId w:val="4"/>
  </w:num>
  <w:num w:numId="6" w16cid:durableId="522518887">
    <w:abstractNumId w:val="8"/>
  </w:num>
  <w:num w:numId="7" w16cid:durableId="539056179">
    <w:abstractNumId w:val="3"/>
  </w:num>
  <w:num w:numId="8" w16cid:durableId="2031373597">
    <w:abstractNumId w:val="2"/>
  </w:num>
  <w:num w:numId="9" w16cid:durableId="581371981">
    <w:abstractNumId w:val="1"/>
  </w:num>
  <w:num w:numId="10" w16cid:durableId="1156461425">
    <w:abstractNumId w:val="0"/>
  </w:num>
  <w:num w:numId="11" w16cid:durableId="572474458">
    <w:abstractNumId w:val="11"/>
  </w:num>
  <w:num w:numId="12" w16cid:durableId="392041569">
    <w:abstractNumId w:val="17"/>
  </w:num>
  <w:num w:numId="13" w16cid:durableId="1680892621">
    <w:abstractNumId w:val="18"/>
  </w:num>
  <w:num w:numId="14" w16cid:durableId="1897423798">
    <w:abstractNumId w:val="16"/>
  </w:num>
  <w:num w:numId="15" w16cid:durableId="736123418">
    <w:abstractNumId w:val="10"/>
  </w:num>
  <w:num w:numId="16" w16cid:durableId="1268852440">
    <w:abstractNumId w:val="13"/>
  </w:num>
  <w:num w:numId="17" w16cid:durableId="1164080227">
    <w:abstractNumId w:val="19"/>
  </w:num>
  <w:num w:numId="18" w16cid:durableId="567882491">
    <w:abstractNumId w:val="21"/>
  </w:num>
  <w:num w:numId="19" w16cid:durableId="243953516">
    <w:abstractNumId w:val="15"/>
  </w:num>
  <w:num w:numId="20" w16cid:durableId="1092167467">
    <w:abstractNumId w:val="14"/>
  </w:num>
  <w:num w:numId="21" w16cid:durableId="483934505">
    <w:abstractNumId w:val="20"/>
  </w:num>
  <w:num w:numId="22" w16cid:durableId="79548540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28"/>
    <w:rsid w:val="00011906"/>
    <w:rsid w:val="00020048"/>
    <w:rsid w:val="00080C97"/>
    <w:rsid w:val="000B0CDF"/>
    <w:rsid w:val="000F40DD"/>
    <w:rsid w:val="0011369D"/>
    <w:rsid w:val="001370E7"/>
    <w:rsid w:val="0014183A"/>
    <w:rsid w:val="00157357"/>
    <w:rsid w:val="00162A63"/>
    <w:rsid w:val="00191826"/>
    <w:rsid w:val="00196711"/>
    <w:rsid w:val="001A5CDA"/>
    <w:rsid w:val="00202D9C"/>
    <w:rsid w:val="00227D84"/>
    <w:rsid w:val="002369E4"/>
    <w:rsid w:val="002576BE"/>
    <w:rsid w:val="0026050C"/>
    <w:rsid w:val="00261390"/>
    <w:rsid w:val="002742BE"/>
    <w:rsid w:val="002839D6"/>
    <w:rsid w:val="00296B6C"/>
    <w:rsid w:val="002C4D06"/>
    <w:rsid w:val="002D020C"/>
    <w:rsid w:val="002D19A5"/>
    <w:rsid w:val="002D42FD"/>
    <w:rsid w:val="002F6685"/>
    <w:rsid w:val="00303A50"/>
    <w:rsid w:val="00306880"/>
    <w:rsid w:val="0034117E"/>
    <w:rsid w:val="0034643D"/>
    <w:rsid w:val="003576C1"/>
    <w:rsid w:val="0036303D"/>
    <w:rsid w:val="00367938"/>
    <w:rsid w:val="00370F3B"/>
    <w:rsid w:val="00371267"/>
    <w:rsid w:val="00371A05"/>
    <w:rsid w:val="00375E69"/>
    <w:rsid w:val="003C705F"/>
    <w:rsid w:val="003D463F"/>
    <w:rsid w:val="003E748F"/>
    <w:rsid w:val="00413866"/>
    <w:rsid w:val="00416929"/>
    <w:rsid w:val="00431E7F"/>
    <w:rsid w:val="0043553F"/>
    <w:rsid w:val="00496C1B"/>
    <w:rsid w:val="004E4CB8"/>
    <w:rsid w:val="00504BA2"/>
    <w:rsid w:val="00504BC4"/>
    <w:rsid w:val="00533E0B"/>
    <w:rsid w:val="00560302"/>
    <w:rsid w:val="00582833"/>
    <w:rsid w:val="00591B8C"/>
    <w:rsid w:val="00592EB1"/>
    <w:rsid w:val="005C1E54"/>
    <w:rsid w:val="0060714C"/>
    <w:rsid w:val="00607AFB"/>
    <w:rsid w:val="00643C84"/>
    <w:rsid w:val="00674B05"/>
    <w:rsid w:val="00677CEE"/>
    <w:rsid w:val="006A64A8"/>
    <w:rsid w:val="006C47A1"/>
    <w:rsid w:val="0070267F"/>
    <w:rsid w:val="00743E4E"/>
    <w:rsid w:val="00747B1A"/>
    <w:rsid w:val="00761A6B"/>
    <w:rsid w:val="007912CA"/>
    <w:rsid w:val="00792E1E"/>
    <w:rsid w:val="007A5C75"/>
    <w:rsid w:val="007A6D33"/>
    <w:rsid w:val="007B636C"/>
    <w:rsid w:val="007C7DD7"/>
    <w:rsid w:val="007D4B2F"/>
    <w:rsid w:val="007D7B12"/>
    <w:rsid w:val="007E6250"/>
    <w:rsid w:val="00811C35"/>
    <w:rsid w:val="00815590"/>
    <w:rsid w:val="008370C2"/>
    <w:rsid w:val="008477EE"/>
    <w:rsid w:val="00866DEB"/>
    <w:rsid w:val="008B1B49"/>
    <w:rsid w:val="008D77BA"/>
    <w:rsid w:val="008D7925"/>
    <w:rsid w:val="008E1A79"/>
    <w:rsid w:val="008E4251"/>
    <w:rsid w:val="008E6157"/>
    <w:rsid w:val="008F566F"/>
    <w:rsid w:val="008F5D84"/>
    <w:rsid w:val="0091396B"/>
    <w:rsid w:val="00936494"/>
    <w:rsid w:val="009566AE"/>
    <w:rsid w:val="00961E50"/>
    <w:rsid w:val="00965112"/>
    <w:rsid w:val="00982828"/>
    <w:rsid w:val="009A7A01"/>
    <w:rsid w:val="009D24BE"/>
    <w:rsid w:val="009F509B"/>
    <w:rsid w:val="00A12928"/>
    <w:rsid w:val="00A1514C"/>
    <w:rsid w:val="00A36728"/>
    <w:rsid w:val="00A40BF2"/>
    <w:rsid w:val="00A53336"/>
    <w:rsid w:val="00A8257D"/>
    <w:rsid w:val="00A90AA8"/>
    <w:rsid w:val="00AA68BD"/>
    <w:rsid w:val="00AB1E45"/>
    <w:rsid w:val="00B06483"/>
    <w:rsid w:val="00B15D97"/>
    <w:rsid w:val="00B35A6D"/>
    <w:rsid w:val="00B41DF9"/>
    <w:rsid w:val="00B67FCE"/>
    <w:rsid w:val="00B82F8F"/>
    <w:rsid w:val="00BA5752"/>
    <w:rsid w:val="00BA69BE"/>
    <w:rsid w:val="00BC3A9E"/>
    <w:rsid w:val="00BC5A72"/>
    <w:rsid w:val="00BD3A4E"/>
    <w:rsid w:val="00C041A3"/>
    <w:rsid w:val="00C0423F"/>
    <w:rsid w:val="00C20535"/>
    <w:rsid w:val="00C24783"/>
    <w:rsid w:val="00C26420"/>
    <w:rsid w:val="00C335F9"/>
    <w:rsid w:val="00C435B9"/>
    <w:rsid w:val="00C4619C"/>
    <w:rsid w:val="00C50F01"/>
    <w:rsid w:val="00C730FF"/>
    <w:rsid w:val="00C73A1F"/>
    <w:rsid w:val="00C747B0"/>
    <w:rsid w:val="00C84A85"/>
    <w:rsid w:val="00C90C58"/>
    <w:rsid w:val="00CA5E19"/>
    <w:rsid w:val="00CA73F6"/>
    <w:rsid w:val="00CF4B1A"/>
    <w:rsid w:val="00D04841"/>
    <w:rsid w:val="00D2380B"/>
    <w:rsid w:val="00D300D9"/>
    <w:rsid w:val="00D55BB7"/>
    <w:rsid w:val="00D57B84"/>
    <w:rsid w:val="00D65883"/>
    <w:rsid w:val="00DC438C"/>
    <w:rsid w:val="00DD1468"/>
    <w:rsid w:val="00DF1AA7"/>
    <w:rsid w:val="00E148F7"/>
    <w:rsid w:val="00E26872"/>
    <w:rsid w:val="00E5298F"/>
    <w:rsid w:val="00E70913"/>
    <w:rsid w:val="00E70957"/>
    <w:rsid w:val="00E92AD3"/>
    <w:rsid w:val="00EB7975"/>
    <w:rsid w:val="00EC2FE4"/>
    <w:rsid w:val="00F03581"/>
    <w:rsid w:val="00F77A2A"/>
    <w:rsid w:val="00F80FAA"/>
    <w:rsid w:val="00FA1FFD"/>
    <w:rsid w:val="00FA2A1B"/>
    <w:rsid w:val="00FA4D49"/>
    <w:rsid w:val="00FB5513"/>
    <w:rsid w:val="00FC0FF3"/>
    <w:rsid w:val="00FC438E"/>
    <w:rsid w:val="00FC57E5"/>
    <w:rsid w:val="00FD0139"/>
    <w:rsid w:val="00FD1901"/>
    <w:rsid w:val="00FE2168"/>
    <w:rsid w:val="00FE328B"/>
    <w:rsid w:val="00FF0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05C791"/>
  <w15:chartTrackingRefBased/>
  <w15:docId w15:val="{F6AC2C05-90D8-4991-BC3B-B36497B18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112"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EC2FE4"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2FE4"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2FE4"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2FE4"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2FE4"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2FE4"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2FE4"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2FE4"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2FE4"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  <w:ind w:firstLine="0"/>
      <w:jc w:val="right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rsid w:val="00EC2FE4"/>
    <w:pPr>
      <w:spacing w:line="240" w:lineRule="auto"/>
      <w:ind w:firstLine="0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2FE4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8"/>
    <w:unhideWhenUsed/>
    <w:qFormat/>
    <w:pPr>
      <w:ind w:firstLine="0"/>
    </w:pPr>
  </w:style>
  <w:style w:type="paragraph" w:styleId="BlockText">
    <w:name w:val="Block Text"/>
    <w:basedOn w:val="Normal"/>
    <w:uiPriority w:val="99"/>
    <w:semiHidden/>
    <w:unhideWhenUsed/>
    <w:rsid w:val="00EC2FE4"/>
    <w:pPr>
      <w:pBdr>
        <w:top w:val="single" w:sz="2" w:space="10" w:color="404040" w:themeColor="text1" w:themeTint="BF" w:shadow="1"/>
        <w:left w:val="single" w:sz="2" w:space="10" w:color="404040" w:themeColor="text1" w:themeTint="BF" w:shadow="1"/>
        <w:bottom w:val="single" w:sz="2" w:space="10" w:color="404040" w:themeColor="text1" w:themeTint="BF" w:shadow="1"/>
        <w:right w:val="single" w:sz="2" w:space="10" w:color="404040" w:themeColor="text1" w:themeTint="BF" w:shadow="1"/>
      </w:pBdr>
      <w:ind w:left="1152" w:right="1152" w:firstLine="0"/>
    </w:pPr>
    <w:rPr>
      <w:i/>
      <w:iCs/>
      <w:color w:val="404040" w:themeColor="text1" w:themeTint="BF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rsid w:val="00EC2FE4"/>
    <w:pPr>
      <w:spacing w:after="120"/>
      <w:ind w:firstLine="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C2FE4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C2FE4"/>
    <w:pPr>
      <w:spacing w:after="120"/>
      <w:ind w:left="360" w:firstLine="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C2FE4"/>
    <w:rPr>
      <w:sz w:val="22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C2FE4"/>
    <w:pPr>
      <w:spacing w:after="200" w:line="240" w:lineRule="auto"/>
      <w:ind w:firstLine="0"/>
    </w:pPr>
    <w:rPr>
      <w:i/>
      <w:iCs/>
      <w:color w:val="000000" w:themeColor="text2"/>
      <w:sz w:val="2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paragraph" w:styleId="CommentText">
    <w:name w:val="annotation text"/>
    <w:basedOn w:val="Normal"/>
    <w:link w:val="CommentTextChar"/>
    <w:uiPriority w:val="99"/>
    <w:semiHidden/>
    <w:unhideWhenUsed/>
    <w:rsid w:val="00EC2FE4"/>
    <w:pPr>
      <w:spacing w:line="240" w:lineRule="auto"/>
      <w:ind w:firstLine="0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2FE4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rsid w:val="00EC2FE4"/>
    <w:pPr>
      <w:spacing w:line="240" w:lineRule="auto"/>
      <w:ind w:firstLine="0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C2FE4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EC2FE4"/>
    <w:pPr>
      <w:spacing w:line="240" w:lineRule="auto"/>
      <w:ind w:firstLine="0"/>
    </w:pPr>
    <w:rPr>
      <w:rFonts w:asciiTheme="majorHAnsi" w:eastAsiaTheme="majorEastAsia" w:hAnsiTheme="majorHAnsi" w:cstheme="majorBidi"/>
      <w:sz w:val="22"/>
      <w:szCs w:val="20"/>
    </w:rPr>
  </w:style>
  <w:style w:type="paragraph" w:customStyle="1" w:styleId="TableTitle">
    <w:name w:val="Table Title"/>
    <w:basedOn w:val="Normal"/>
    <w:next w:val="Normal"/>
    <w:uiPriority w:val="5"/>
    <w:qFormat/>
    <w:pPr>
      <w:ind w:left="360" w:hanging="360"/>
    </w:pPr>
  </w:style>
  <w:style w:type="paragraph" w:styleId="FootnoteText">
    <w:name w:val="footnote text"/>
    <w:basedOn w:val="Normal"/>
    <w:link w:val="FootnoteTextChar"/>
    <w:uiPriority w:val="99"/>
    <w:semiHidden/>
    <w:unhideWhenUsed/>
  </w:style>
  <w:style w:type="character" w:customStyle="1" w:styleId="FootnoteTextChar">
    <w:name w:val="Footnote Text Char"/>
    <w:basedOn w:val="DefaultParagraphFont"/>
    <w:link w:val="FootnoteText"/>
    <w:uiPriority w:val="99"/>
    <w:semiHidden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2FE4"/>
    <w:pPr>
      <w:spacing w:line="240" w:lineRule="auto"/>
      <w:ind w:firstLine="0"/>
    </w:pPr>
    <w:rPr>
      <w:rFonts w:ascii="Consolas" w:hAnsi="Consolas" w:cs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2FE4"/>
    <w:rPr>
      <w:rFonts w:ascii="Consolas" w:hAnsi="Consolas" w:cs="Consolas"/>
      <w:sz w:val="22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  <w:ind w:firstLine="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9"/>
    <w:semiHidden/>
    <w:unhideWhenUsed/>
    <w:pPr>
      <w:numPr>
        <w:numId w:val="6"/>
      </w:numPr>
      <w:ind w:firstLine="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MacroText">
    <w:name w:val="macro"/>
    <w:link w:val="MacroTextChar"/>
    <w:uiPriority w:val="99"/>
    <w:semiHidden/>
    <w:unhideWhenUsed/>
    <w:rsid w:val="00EC2FE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C2FE4"/>
    <w:rPr>
      <w:rFonts w:ascii="Consolas" w:hAnsi="Consolas" w:cs="Consolas"/>
      <w:sz w:val="22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paragraph" w:styleId="PlainText">
    <w:name w:val="Plain Text"/>
    <w:basedOn w:val="Normal"/>
    <w:link w:val="PlainTextChar"/>
    <w:uiPriority w:val="99"/>
    <w:semiHidden/>
    <w:unhideWhenUsed/>
    <w:rsid w:val="00EC2FE4"/>
    <w:pPr>
      <w:spacing w:line="240" w:lineRule="auto"/>
      <w:ind w:firstLine="0"/>
    </w:pPr>
    <w:rPr>
      <w:rFonts w:ascii="Consolas" w:hAnsi="Consolas" w:cs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C2FE4"/>
    <w:rPr>
      <w:rFonts w:ascii="Consolas" w:hAnsi="Consolas" w:cs="Consolas"/>
      <w:sz w:val="22"/>
      <w:szCs w:val="21"/>
    </w:rPr>
  </w:style>
  <w:style w:type="paragraph" w:styleId="Quote">
    <w:name w:val="Quote"/>
    <w:basedOn w:val="Normal"/>
    <w:next w:val="Normal"/>
    <w:link w:val="QuoteChar"/>
    <w:uiPriority w:val="4"/>
    <w:qFormat/>
    <w:pPr>
      <w:ind w:left="1440" w:firstLine="0"/>
    </w:pPr>
  </w:style>
  <w:style w:type="character" w:customStyle="1" w:styleId="QuoteChar">
    <w:name w:val="Quote Char"/>
    <w:basedOn w:val="DefaultParagraphFont"/>
    <w:link w:val="Quote"/>
    <w:uiPriority w:val="4"/>
    <w:rsid w:val="007D4B2F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itle">
    <w:name w:val="Title"/>
    <w:basedOn w:val="Normal"/>
    <w:next w:val="Normal"/>
    <w:link w:val="TitleChar"/>
    <w:uiPriority w:val="2"/>
    <w:qFormat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spacing w:val="-10"/>
      <w:kern w:val="28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80" w:firstLine="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C2FE4"/>
    <w:rPr>
      <w:color w:val="404040" w:themeColor="text1" w:themeTint="BF"/>
    </w:rPr>
  </w:style>
  <w:style w:type="character" w:styleId="Emphasis">
    <w:name w:val="Emphasis"/>
    <w:basedOn w:val="DefaultParagraphFont"/>
    <w:uiPriority w:val="3"/>
    <w:qFormat/>
    <w:rPr>
      <w:i/>
      <w:iCs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LAresearchpapertable">
    <w:name w:val="MLA research paper table"/>
    <w:basedOn w:val="TableNormal"/>
    <w:uiPriority w:val="99"/>
    <w:pPr>
      <w:spacing w:before="240"/>
      <w:ind w:left="72" w:right="72" w:firstLine="0"/>
    </w:pPr>
    <w:tblPr>
      <w:tblBorders>
        <w:top w:val="single" w:sz="4" w:space="0" w:color="auto"/>
        <w:bottom w:val="single" w:sz="4" w:space="0" w:color="auto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TableSource">
    <w:name w:val="Table Source"/>
    <w:basedOn w:val="TableTitle"/>
    <w:next w:val="Normal"/>
    <w:uiPriority w:val="6"/>
    <w:qFormat/>
    <w:pPr>
      <w:spacing w:before="240"/>
    </w:pPr>
  </w:style>
  <w:style w:type="paragraph" w:customStyle="1" w:styleId="TableNote">
    <w:name w:val="Table Note"/>
    <w:basedOn w:val="Normal"/>
    <w:uiPriority w:val="7"/>
    <w:qFormat/>
    <w:pPr>
      <w:numPr>
        <w:numId w:val="11"/>
      </w:numPr>
    </w:pPr>
  </w:style>
  <w:style w:type="numbering" w:customStyle="1" w:styleId="MLAOutline">
    <w:name w:val="MLA Outline"/>
    <w:uiPriority w:val="99"/>
    <w:pPr>
      <w:numPr>
        <w:numId w:val="12"/>
      </w:numPr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semiHidden/>
    <w:unhideWhenUsed/>
    <w:qFormat/>
    <w:rsid w:val="007D4B2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7D4B2F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7D4B2F"/>
    <w:rPr>
      <w:i/>
      <w:iCs/>
      <w:color w:val="404040" w:themeColor="text1" w:themeTint="BF"/>
    </w:rPr>
  </w:style>
  <w:style w:type="character" w:styleId="FollowedHyperlink">
    <w:name w:val="FollowedHyperlink"/>
    <w:basedOn w:val="DefaultParagraphFont"/>
    <w:uiPriority w:val="99"/>
    <w:semiHidden/>
    <w:unhideWhenUsed/>
    <w:rsid w:val="00EC2FE4"/>
    <w:rPr>
      <w:color w:val="404040" w:themeColor="text1" w:themeTint="B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C2FE4"/>
    <w:rPr>
      <w:sz w:val="22"/>
      <w:szCs w:val="16"/>
    </w:rPr>
  </w:style>
  <w:style w:type="character" w:styleId="HTMLKeyboard">
    <w:name w:val="HTML Keyboard"/>
    <w:basedOn w:val="DefaultParagraphFont"/>
    <w:uiPriority w:val="99"/>
    <w:semiHidden/>
    <w:unhideWhenUsed/>
    <w:rsid w:val="00EC2FE4"/>
    <w:rPr>
      <w:rFonts w:ascii="Consolas" w:hAnsi="Consolas"/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C2FE4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EC2FE4"/>
    <w:rPr>
      <w:rFonts w:ascii="Consolas" w:hAnsi="Consolas"/>
      <w:sz w:val="22"/>
      <w:szCs w:val="2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26420"/>
    <w:rPr>
      <w:b/>
      <w:bCs/>
      <w:caps w:val="0"/>
      <w:smallCaps/>
      <w:color w:val="6E6E6E" w:themeColor="accent1" w:themeShade="80"/>
      <w:spacing w:val="5"/>
    </w:rPr>
  </w:style>
  <w:style w:type="paragraph" w:styleId="ListParagraph">
    <w:name w:val="List Paragraph"/>
    <w:basedOn w:val="Normal"/>
    <w:uiPriority w:val="34"/>
    <w:unhideWhenUsed/>
    <w:qFormat/>
    <w:rsid w:val="002613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lixt\AppData\Roaming\Microsoft\Templates\MLA%20style%20research%20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D0EB4EBF6584E0794521CFB1B162F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11C2E0-D2E5-4A66-A800-C0883C0A5F36}"/>
      </w:docPartPr>
      <w:docPartBody>
        <w:p w:rsidR="008A4781" w:rsidRDefault="00000000">
          <w:pPr>
            <w:pStyle w:val="7D0EB4EBF6584E0794521CFB1B162F12"/>
          </w:pPr>
          <w:r>
            <w:t>Table data</w:t>
          </w:r>
        </w:p>
      </w:docPartBody>
    </w:docPart>
    <w:docPart>
      <w:docPartPr>
        <w:name w:val="03401E5FC35948E6BA3CC48671F189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DC58D7-31C6-4D3B-9922-C1BAC3067095}"/>
      </w:docPartPr>
      <w:docPartBody>
        <w:p w:rsidR="008A4781" w:rsidRDefault="00000000">
          <w:pPr>
            <w:pStyle w:val="03401E5FC35948E6BA3CC48671F18998"/>
          </w:pPr>
          <w:r>
            <w:t>Table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781"/>
    <w:rsid w:val="001B0E8F"/>
    <w:rsid w:val="003576C1"/>
    <w:rsid w:val="004E58E4"/>
    <w:rsid w:val="008A4781"/>
    <w:rsid w:val="00B56BCF"/>
    <w:rsid w:val="00C6234F"/>
    <w:rsid w:val="00CA7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3"/>
    <w:qFormat/>
    <w:rPr>
      <w:i/>
      <w:iCs/>
    </w:rPr>
  </w:style>
  <w:style w:type="paragraph" w:customStyle="1" w:styleId="7D0EB4EBF6584E0794521CFB1B162F12">
    <w:name w:val="7D0EB4EBF6584E0794521CFB1B162F12"/>
  </w:style>
  <w:style w:type="paragraph" w:customStyle="1" w:styleId="03401E5FC35948E6BA3CC48671F18998">
    <w:name w:val="03401E5FC35948E6BA3CC48671F1899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Martin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2E01E0-9B46-4638-9B52-038A4C799A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MLA style research paper</Template>
  <TotalTime>79</TotalTime>
  <Pages>4</Pages>
  <Words>609</Words>
  <Characters>3475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Elijah M</dc:creator>
  <cp:keywords/>
  <dc:description/>
  <cp:lastModifiedBy>Elijah M</cp:lastModifiedBy>
  <cp:revision>32</cp:revision>
  <dcterms:created xsi:type="dcterms:W3CDTF">2024-05-17T19:54:00Z</dcterms:created>
  <dcterms:modified xsi:type="dcterms:W3CDTF">2024-05-17T21:19:00Z</dcterms:modified>
</cp:coreProperties>
</file>